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5186" w:rsidRPr="00E426AB" w:rsidRDefault="00C55186" w:rsidP="00E426AB">
      <w:pPr>
        <w:pStyle w:val="Heading3"/>
      </w:pPr>
      <w:bookmarkStart w:id="0" w:name="_Toc28963"/>
      <w:r>
        <w:rPr>
          <w:rFonts w:hint="eastAsia"/>
        </w:rPr>
        <w:t>关注老师</w:t>
      </w:r>
      <w:bookmarkEnd w:id="0"/>
    </w:p>
    <w:p w:rsidR="00C55186" w:rsidRDefault="00C55186" w:rsidP="00953C3C">
      <w:pPr>
        <w:rPr>
          <w:b/>
          <w:color w:val="339966"/>
        </w:rPr>
      </w:pPr>
      <w:r>
        <w:rPr>
          <w:rFonts w:hint="eastAsia"/>
          <w:b/>
          <w:color w:val="339966"/>
        </w:rPr>
        <w:t>注册请求</w:t>
      </w:r>
      <w:r>
        <w:rPr>
          <w:b/>
          <w:color w:val="339966"/>
        </w:rPr>
        <w:t>C</w:t>
      </w:r>
      <w:r>
        <w:rPr>
          <w:b/>
          <w:color w:val="339966"/>
          <w:szCs w:val="20"/>
        </w:rPr>
        <w:sym w:font="Wingdings" w:char="F0E0"/>
      </w:r>
      <w:r>
        <w:rPr>
          <w:b/>
          <w:color w:val="339966"/>
        </w:rPr>
        <w:t>S                   208</w:t>
      </w:r>
    </w:p>
    <w:p w:rsidR="00C55186" w:rsidRDefault="00C55186" w:rsidP="00953C3C">
      <w:r>
        <w:t>{</w:t>
      </w:r>
    </w:p>
    <w:p w:rsidR="00C55186" w:rsidRDefault="00C55186" w:rsidP="002D1A15">
      <w:pPr>
        <w:ind w:leftChars="100" w:left="31680" w:firstLine="210"/>
      </w:pPr>
      <w:r>
        <w:t>type:208,</w:t>
      </w:r>
    </w:p>
    <w:p w:rsidR="00C55186" w:rsidRDefault="00C55186" w:rsidP="002D1A15">
      <w:pPr>
        <w:ind w:leftChars="100" w:left="31680" w:firstLine="210"/>
      </w:pPr>
      <w:r>
        <w:t>id:  //</w:t>
      </w:r>
      <w:r>
        <w:rPr>
          <w:rFonts w:hint="eastAsia"/>
        </w:rPr>
        <w:t>教师</w:t>
      </w:r>
      <w:r>
        <w:t>id</w:t>
      </w:r>
    </w:p>
    <w:p w:rsidR="00C55186" w:rsidRDefault="00C55186" w:rsidP="00953C3C">
      <w:r>
        <w:t>}</w:t>
      </w:r>
    </w:p>
    <w:p w:rsidR="00C55186" w:rsidRDefault="00C55186" w:rsidP="00953C3C">
      <w:pPr>
        <w:rPr>
          <w:b/>
          <w:color w:val="339966"/>
        </w:rPr>
      </w:pPr>
      <w:r>
        <w:rPr>
          <w:rFonts w:hint="eastAsia"/>
          <w:b/>
          <w:color w:val="339966"/>
        </w:rPr>
        <w:t>返回</w:t>
      </w:r>
      <w:r>
        <w:rPr>
          <w:b/>
          <w:color w:val="339966"/>
        </w:rPr>
        <w:t xml:space="preserve">                                 </w:t>
      </w:r>
    </w:p>
    <w:p w:rsidR="00C55186" w:rsidRDefault="00C55186" w:rsidP="00953C3C">
      <w:r>
        <w:t>{</w:t>
      </w:r>
    </w:p>
    <w:p w:rsidR="00C55186" w:rsidRDefault="00C55186" w:rsidP="002D1A15">
      <w:pPr>
        <w:ind w:leftChars="100" w:left="31680" w:firstLine="210"/>
      </w:pPr>
      <w:r>
        <w:t>type:208,</w:t>
      </w:r>
    </w:p>
    <w:p w:rsidR="00C55186" w:rsidRDefault="00C55186" w:rsidP="002D1A15">
      <w:pPr>
        <w:ind w:leftChars="100" w:left="31680" w:firstLine="210"/>
      </w:pPr>
      <w:r>
        <w:t>id:  //</w:t>
      </w:r>
      <w:r>
        <w:rPr>
          <w:rFonts w:hint="eastAsia"/>
        </w:rPr>
        <w:t>教师</w:t>
      </w:r>
      <w:r>
        <w:t>id</w:t>
      </w:r>
    </w:p>
    <w:p w:rsidR="00C55186" w:rsidRDefault="00C55186" w:rsidP="00C06603">
      <w:r>
        <w:t>}</w:t>
      </w:r>
    </w:p>
    <w:p w:rsidR="00C55186" w:rsidRDefault="00C55186" w:rsidP="00E426AB">
      <w:pPr>
        <w:pStyle w:val="Heading3"/>
      </w:pPr>
      <w:bookmarkStart w:id="1" w:name="_Toc15405"/>
      <w:r>
        <w:rPr>
          <w:rFonts w:hint="eastAsia"/>
        </w:rPr>
        <w:t>关注的老师列表</w:t>
      </w:r>
      <w:bookmarkEnd w:id="1"/>
    </w:p>
    <w:p w:rsidR="00C55186" w:rsidRDefault="00C55186" w:rsidP="00953C3C">
      <w:pPr>
        <w:rPr>
          <w:b/>
          <w:color w:val="339966"/>
        </w:rPr>
      </w:pPr>
      <w:r>
        <w:rPr>
          <w:rFonts w:hint="eastAsia"/>
          <w:b/>
          <w:color w:val="339966"/>
        </w:rPr>
        <w:t>注册请求</w:t>
      </w:r>
      <w:r>
        <w:rPr>
          <w:b/>
          <w:color w:val="339966"/>
        </w:rPr>
        <w:t>C</w:t>
      </w:r>
      <w:r>
        <w:rPr>
          <w:b/>
          <w:color w:val="339966"/>
          <w:szCs w:val="20"/>
        </w:rPr>
        <w:sym w:font="Wingdings" w:char="F0E0"/>
      </w:r>
      <w:r>
        <w:rPr>
          <w:b/>
          <w:color w:val="339966"/>
        </w:rPr>
        <w:t>S                   209</w:t>
      </w:r>
    </w:p>
    <w:p w:rsidR="00C55186" w:rsidRDefault="00C55186" w:rsidP="00953C3C">
      <w:r>
        <w:t>{</w:t>
      </w:r>
    </w:p>
    <w:p w:rsidR="00C55186" w:rsidRDefault="00C55186" w:rsidP="00953C3C">
      <w:pPr>
        <w:ind w:firstLine="420"/>
      </w:pPr>
      <w:r>
        <w:t>Type:209</w:t>
      </w:r>
    </w:p>
    <w:p w:rsidR="00C55186" w:rsidRDefault="00C55186" w:rsidP="00953C3C">
      <w:r>
        <w:t>}</w:t>
      </w:r>
    </w:p>
    <w:p w:rsidR="00C55186" w:rsidRDefault="00C55186" w:rsidP="00953C3C">
      <w:pPr>
        <w:rPr>
          <w:b/>
          <w:color w:val="339966"/>
        </w:rPr>
      </w:pPr>
      <w:r>
        <w:rPr>
          <w:rFonts w:hint="eastAsia"/>
          <w:b/>
          <w:color w:val="339966"/>
        </w:rPr>
        <w:t>返回</w:t>
      </w:r>
      <w:r>
        <w:rPr>
          <w:b/>
          <w:color w:val="339966"/>
        </w:rPr>
        <w:t xml:space="preserve">                                 </w:t>
      </w:r>
    </w:p>
    <w:p w:rsidR="00C55186" w:rsidRDefault="00C55186" w:rsidP="00953C3C">
      <w:r>
        <w:t>{</w:t>
      </w:r>
    </w:p>
    <w:p w:rsidR="00C55186" w:rsidRDefault="00C55186" w:rsidP="002D1A15">
      <w:pPr>
        <w:ind w:leftChars="200" w:left="31680"/>
      </w:pPr>
      <w:r w:rsidRPr="00A44282">
        <w:t>"type":"209",</w:t>
      </w:r>
    </w:p>
    <w:p w:rsidR="00C55186" w:rsidRDefault="00C55186" w:rsidP="002D1A15">
      <w:pPr>
        <w:ind w:leftChars="200" w:left="31680"/>
      </w:pPr>
      <w:r w:rsidRPr="00A44282">
        <w:t>"</w:t>
      </w:r>
      <w:r>
        <w:t>list</w:t>
      </w:r>
      <w:r w:rsidRPr="00A44282">
        <w:t>":[{</w:t>
      </w:r>
      <w:r>
        <w:tab/>
      </w:r>
      <w:r>
        <w:tab/>
      </w:r>
      <w:r>
        <w:tab/>
        <w:t>//</w:t>
      </w:r>
      <w:r>
        <w:rPr>
          <w:rFonts w:hint="eastAsia"/>
        </w:rPr>
        <w:t>老师信息的集合</w:t>
      </w:r>
    </w:p>
    <w:p w:rsidR="00C55186" w:rsidRDefault="00C55186" w:rsidP="002D1A15">
      <w:pPr>
        <w:ind w:leftChars="400" w:left="31680"/>
      </w:pPr>
      <w:r w:rsidRPr="00A44282">
        <w:t>"</w:t>
      </w:r>
      <w:r>
        <w:t>i</w:t>
      </w:r>
      <w:r w:rsidRPr="00A44282">
        <w:t>d":"",</w:t>
      </w:r>
      <w:r>
        <w:tab/>
      </w:r>
      <w:r>
        <w:tab/>
      </w:r>
      <w:r>
        <w:tab/>
        <w:t>//</w:t>
      </w:r>
      <w:r>
        <w:rPr>
          <w:rFonts w:hint="eastAsia"/>
        </w:rPr>
        <w:t>老师</w:t>
      </w:r>
      <w:r>
        <w:t>id</w:t>
      </w:r>
    </w:p>
    <w:p w:rsidR="00C55186" w:rsidRDefault="00C55186" w:rsidP="002D1A15">
      <w:pPr>
        <w:ind w:leftChars="400" w:left="31680"/>
      </w:pPr>
      <w:r w:rsidRPr="00A44282">
        <w:t>"username":"",</w:t>
      </w:r>
      <w:r>
        <w:tab/>
      </w:r>
      <w:r>
        <w:tab/>
        <w:t>//</w:t>
      </w:r>
      <w:r>
        <w:rPr>
          <w:rFonts w:hint="eastAsia"/>
        </w:rPr>
        <w:t>老师用户名</w:t>
      </w:r>
    </w:p>
    <w:p w:rsidR="00C55186" w:rsidRDefault="00C55186" w:rsidP="002D1A15">
      <w:pPr>
        <w:ind w:leftChars="400" w:left="31680"/>
      </w:pPr>
      <w:r w:rsidRPr="00A44282">
        <w:t>"nickname":"",</w:t>
      </w:r>
      <w:r>
        <w:tab/>
        <w:t>//</w:t>
      </w:r>
      <w:r>
        <w:rPr>
          <w:rFonts w:hint="eastAsia"/>
        </w:rPr>
        <w:t>昵称</w:t>
      </w:r>
    </w:p>
    <w:p w:rsidR="00C55186" w:rsidRDefault="00C55186" w:rsidP="002D1A15">
      <w:pPr>
        <w:ind w:leftChars="400" w:left="31680"/>
      </w:pPr>
      <w:r>
        <w:t>"sex":</w:t>
      </w:r>
      <w:r w:rsidRPr="00A44282">
        <w:t>,</w:t>
      </w:r>
      <w:r>
        <w:tab/>
      </w:r>
      <w:r>
        <w:tab/>
      </w:r>
      <w:r>
        <w:tab/>
        <w:t>//</w:t>
      </w:r>
      <w:r>
        <w:rPr>
          <w:rFonts w:hint="eastAsia"/>
        </w:rPr>
        <w:t>性别</w:t>
      </w:r>
      <w:r>
        <w:t xml:space="preserve"> 1</w:t>
      </w:r>
      <w:r>
        <w:rPr>
          <w:rFonts w:hint="eastAsia"/>
        </w:rPr>
        <w:t>为男</w:t>
      </w:r>
      <w:r>
        <w:t xml:space="preserve"> 0</w:t>
      </w:r>
      <w:r>
        <w:rPr>
          <w:rFonts w:hint="eastAsia"/>
        </w:rPr>
        <w:t>为女</w:t>
      </w:r>
    </w:p>
    <w:p w:rsidR="00C55186" w:rsidRDefault="00C55186" w:rsidP="002D1A15">
      <w:pPr>
        <w:ind w:leftChars="400" w:left="31680"/>
      </w:pPr>
      <w:r w:rsidRPr="00A44282">
        <w:t>"city":"",</w:t>
      </w:r>
      <w:r>
        <w:tab/>
      </w:r>
      <w:r>
        <w:tab/>
      </w:r>
      <w:r>
        <w:tab/>
        <w:t>//</w:t>
      </w:r>
      <w:r>
        <w:rPr>
          <w:rFonts w:hint="eastAsia"/>
        </w:rPr>
        <w:t>居住城市</w:t>
      </w:r>
    </w:p>
    <w:p w:rsidR="00C55186" w:rsidRDefault="00C55186" w:rsidP="002D1A15">
      <w:pPr>
        <w:ind w:leftChars="400" w:left="31680"/>
      </w:pPr>
      <w:r>
        <w:t>"level":</w:t>
      </w:r>
      <w:r w:rsidRPr="00A44282">
        <w:t>,</w:t>
      </w:r>
      <w:r>
        <w:tab/>
      </w:r>
      <w:r>
        <w:tab/>
      </w:r>
      <w:r>
        <w:tab/>
        <w:t>//</w:t>
      </w:r>
      <w:r>
        <w:rPr>
          <w:rFonts w:hint="eastAsia"/>
        </w:rPr>
        <w:t>等级</w:t>
      </w:r>
    </w:p>
    <w:p w:rsidR="00C55186" w:rsidRDefault="00C55186" w:rsidP="002D1A15">
      <w:pPr>
        <w:ind w:leftChars="400" w:left="31680"/>
      </w:pPr>
      <w:r w:rsidRPr="00A44282">
        <w:t>"income":,</w:t>
      </w:r>
      <w:r>
        <w:tab/>
      </w:r>
      <w:r>
        <w:tab/>
        <w:t>//</w:t>
      </w:r>
      <w:r>
        <w:rPr>
          <w:rFonts w:hint="eastAsia"/>
        </w:rPr>
        <w:t>收入</w:t>
      </w:r>
    </w:p>
    <w:p w:rsidR="00C55186" w:rsidRDefault="00C55186" w:rsidP="002D1A15">
      <w:pPr>
        <w:ind w:leftChars="400" w:left="31680"/>
      </w:pPr>
      <w:r w:rsidRPr="00A44282">
        <w:t>"email":"",</w:t>
      </w:r>
      <w:r>
        <w:tab/>
      </w:r>
      <w:r>
        <w:tab/>
        <w:t>//</w:t>
      </w:r>
      <w:r>
        <w:rPr>
          <w:rFonts w:hint="eastAsia"/>
        </w:rPr>
        <w:t>邮箱</w:t>
      </w:r>
    </w:p>
    <w:p w:rsidR="00C55186" w:rsidRDefault="00C55186" w:rsidP="002D1A15">
      <w:pPr>
        <w:ind w:leftChars="400" w:left="31680"/>
      </w:pPr>
      <w:r w:rsidRPr="00A44282">
        <w:t>"tel":"",</w:t>
      </w:r>
      <w:r>
        <w:tab/>
      </w:r>
      <w:r>
        <w:tab/>
      </w:r>
      <w:r>
        <w:tab/>
        <w:t>//</w:t>
      </w:r>
      <w:r>
        <w:rPr>
          <w:rFonts w:hint="eastAsia"/>
        </w:rPr>
        <w:t>电话</w:t>
      </w:r>
    </w:p>
    <w:p w:rsidR="00C55186" w:rsidRDefault="00C55186" w:rsidP="002D1A15">
      <w:pPr>
        <w:ind w:leftChars="400" w:left="31680"/>
      </w:pPr>
      <w:r w:rsidRPr="00A44282">
        <w:t>"address":""</w:t>
      </w:r>
      <w:r>
        <w:tab/>
      </w:r>
      <w:r>
        <w:tab/>
        <w:t>//</w:t>
      </w:r>
      <w:r>
        <w:rPr>
          <w:rFonts w:hint="eastAsia"/>
        </w:rPr>
        <w:t>住址</w:t>
      </w:r>
    </w:p>
    <w:p w:rsidR="00C55186" w:rsidRDefault="00C55186" w:rsidP="002D1A15">
      <w:pPr>
        <w:ind w:leftChars="200" w:left="31680"/>
      </w:pPr>
      <w:r w:rsidRPr="00A44282">
        <w:t>}]</w:t>
      </w:r>
    </w:p>
    <w:p w:rsidR="00C55186" w:rsidRDefault="00C55186">
      <w:r>
        <w:t>}</w:t>
      </w:r>
    </w:p>
    <w:p w:rsidR="00C55186" w:rsidRDefault="00C55186" w:rsidP="00E426AB">
      <w:pPr>
        <w:pStyle w:val="Heading3"/>
      </w:pPr>
      <w:bookmarkStart w:id="2" w:name="_Toc12560"/>
      <w:r>
        <w:rPr>
          <w:rFonts w:hint="eastAsia"/>
        </w:rPr>
        <w:t>观看历史记录列表</w:t>
      </w:r>
      <w:bookmarkEnd w:id="2"/>
    </w:p>
    <w:p w:rsidR="00C55186" w:rsidRDefault="00C55186" w:rsidP="005D393C">
      <w:pPr>
        <w:rPr>
          <w:b/>
          <w:color w:val="339966"/>
        </w:rPr>
      </w:pPr>
      <w:r>
        <w:rPr>
          <w:rFonts w:hint="eastAsia"/>
          <w:b/>
          <w:color w:val="339966"/>
        </w:rPr>
        <w:t>注册请求</w:t>
      </w:r>
      <w:r>
        <w:rPr>
          <w:b/>
          <w:color w:val="339966"/>
        </w:rPr>
        <w:t>C</w:t>
      </w:r>
      <w:r>
        <w:rPr>
          <w:b/>
          <w:color w:val="339966"/>
          <w:szCs w:val="20"/>
        </w:rPr>
        <w:sym w:font="Wingdings" w:char="F0E0"/>
      </w:r>
      <w:r>
        <w:rPr>
          <w:b/>
          <w:color w:val="339966"/>
        </w:rPr>
        <w:t>S                   211</w:t>
      </w:r>
    </w:p>
    <w:p w:rsidR="00C55186" w:rsidRDefault="00C55186" w:rsidP="005D393C">
      <w:pPr>
        <w:rPr>
          <w:rFonts w:ascii="Consolas" w:eastAsia="Times New Roman" w:hAnsi="Consolas"/>
          <w:color w:val="000000"/>
          <w:szCs w:val="21"/>
        </w:rPr>
      </w:pPr>
      <w:r>
        <w:rPr>
          <w:rFonts w:ascii="Consolas" w:eastAsia="Times New Roman" w:hAnsi="Consolas"/>
          <w:color w:val="000000"/>
          <w:szCs w:val="21"/>
        </w:rPr>
        <w:t>{</w:t>
      </w:r>
    </w:p>
    <w:p w:rsidR="00C55186" w:rsidRDefault="00C55186" w:rsidP="005D393C">
      <w:r>
        <w:rPr>
          <w:rFonts w:ascii="Consolas" w:eastAsia="Times New Roman" w:hAnsi="Consolas"/>
          <w:color w:val="000000"/>
          <w:szCs w:val="21"/>
        </w:rPr>
        <w:t xml:space="preserve">   </w:t>
      </w:r>
      <w:r>
        <w:t xml:space="preserve">"type": "211", </w:t>
      </w:r>
    </w:p>
    <w:p w:rsidR="00C55186" w:rsidRDefault="00C55186" w:rsidP="005D393C">
      <w:r>
        <w:t xml:space="preserve">    pageNumber:1, //</w:t>
      </w:r>
      <w:r>
        <w:rPr>
          <w:rFonts w:hint="eastAsia"/>
        </w:rPr>
        <w:t>当前页码</w:t>
      </w:r>
    </w:p>
    <w:p w:rsidR="00C55186" w:rsidRDefault="00C55186" w:rsidP="005D393C">
      <w:pPr>
        <w:rPr>
          <w:rFonts w:ascii="Consolas" w:eastAsia="Times New Roman" w:hAnsi="Consolas"/>
          <w:color w:val="000000"/>
          <w:szCs w:val="21"/>
        </w:rPr>
      </w:pPr>
      <w:r>
        <w:t xml:space="preserve">    pageSize:15  //</w:t>
      </w:r>
      <w:r>
        <w:rPr>
          <w:rFonts w:hint="eastAsia"/>
        </w:rPr>
        <w:t>每页数量（可不传，默认</w:t>
      </w:r>
      <w:r>
        <w:t>15</w:t>
      </w:r>
      <w:r>
        <w:rPr>
          <w:rFonts w:hint="eastAsia"/>
        </w:rPr>
        <w:t>）</w:t>
      </w:r>
    </w:p>
    <w:p w:rsidR="00C55186" w:rsidRDefault="00C55186" w:rsidP="005D393C">
      <w:pPr>
        <w:rPr>
          <w:rFonts w:ascii="Consolas" w:eastAsia="Times New Roman" w:hAnsi="Consolas"/>
          <w:color w:val="000000"/>
          <w:szCs w:val="21"/>
        </w:rPr>
      </w:pPr>
      <w:r>
        <w:rPr>
          <w:rFonts w:ascii="Consolas" w:eastAsia="Times New Roman" w:hAnsi="Consolas"/>
          <w:color w:val="000000"/>
          <w:szCs w:val="21"/>
        </w:rPr>
        <w:t>}</w:t>
      </w:r>
    </w:p>
    <w:p w:rsidR="00C55186" w:rsidRDefault="00C55186" w:rsidP="005D393C">
      <w:pPr>
        <w:rPr>
          <w:rFonts w:ascii="Consolas" w:eastAsia="Times New Roman" w:hAnsi="Consolas"/>
          <w:color w:val="000000"/>
          <w:sz w:val="28"/>
        </w:rPr>
      </w:pPr>
    </w:p>
    <w:p w:rsidR="00C55186" w:rsidRDefault="00C55186" w:rsidP="005D393C">
      <w:pPr>
        <w:rPr>
          <w:b/>
          <w:color w:val="339966"/>
        </w:rPr>
      </w:pPr>
      <w:r>
        <w:rPr>
          <w:rFonts w:hint="eastAsia"/>
          <w:b/>
          <w:color w:val="339966"/>
        </w:rPr>
        <w:t>返回</w:t>
      </w:r>
      <w:r>
        <w:rPr>
          <w:b/>
          <w:color w:val="339966"/>
        </w:rPr>
        <w:t xml:space="preserve">                                 </w:t>
      </w:r>
    </w:p>
    <w:p w:rsidR="00C55186" w:rsidRDefault="00C55186" w:rsidP="005D393C">
      <w:r>
        <w:t>{</w:t>
      </w:r>
    </w:p>
    <w:p w:rsidR="00C55186" w:rsidRDefault="00C55186" w:rsidP="005D393C">
      <w:r>
        <w:t xml:space="preserve">    "type": "211",</w:t>
      </w:r>
    </w:p>
    <w:p w:rsidR="00C55186" w:rsidRDefault="00C55186" w:rsidP="005D393C">
      <w:r>
        <w:t xml:space="preserve">    "pageCount": 1,</w:t>
      </w:r>
    </w:p>
    <w:p w:rsidR="00C55186" w:rsidRDefault="00C55186" w:rsidP="005D393C">
      <w:r>
        <w:t xml:space="preserve">    "pageNumber": 1,</w:t>
      </w:r>
    </w:p>
    <w:p w:rsidR="00C55186" w:rsidRDefault="00C55186" w:rsidP="005D393C">
      <w:r>
        <w:t xml:space="preserve">    "totalCount": 2,</w:t>
      </w:r>
    </w:p>
    <w:p w:rsidR="00C55186" w:rsidRDefault="00C55186" w:rsidP="005D393C">
      <w:r>
        <w:t xml:space="preserve">    "list": [</w:t>
      </w:r>
    </w:p>
    <w:p w:rsidR="00C55186" w:rsidRDefault="00C55186" w:rsidP="005D393C">
      <w:r>
        <w:t xml:space="preserve">   </w:t>
      </w:r>
      <w:r>
        <w:tab/>
      </w:r>
      <w:r>
        <w:tab/>
        <w:t xml:space="preserve">     {</w:t>
      </w:r>
    </w:p>
    <w:p w:rsidR="00C55186" w:rsidRDefault="00C55186" w:rsidP="005D393C">
      <w:r>
        <w:t xml:space="preserve">        </w:t>
      </w:r>
      <w:r>
        <w:tab/>
        <w:t xml:space="preserve">    "startDate": 1433146211000,</w:t>
      </w:r>
    </w:p>
    <w:p w:rsidR="00C55186" w:rsidRDefault="00C55186" w:rsidP="005D393C">
      <w:r>
        <w:t xml:space="preserve">        </w:t>
      </w:r>
      <w:r>
        <w:tab/>
      </w:r>
      <w:r>
        <w:tab/>
        <w:t>"name": "</w:t>
      </w:r>
      <w:r>
        <w:rPr>
          <w:rFonts w:hint="eastAsia"/>
        </w:rPr>
        <w:t>测试课程</w:t>
      </w:r>
      <w:r>
        <w:t>",</w:t>
      </w:r>
    </w:p>
    <w:p w:rsidR="00C55186" w:rsidRDefault="00C55186" w:rsidP="005D393C">
      <w:r>
        <w:t xml:space="preserve">       </w:t>
      </w:r>
      <w:r>
        <w:tab/>
      </w:r>
      <w:r>
        <w:tab/>
        <w:t xml:space="preserve">    "money": 0,</w:t>
      </w:r>
    </w:p>
    <w:p w:rsidR="00C55186" w:rsidRDefault="00C55186" w:rsidP="005D393C">
      <w:r>
        <w:t xml:space="preserve">            </w:t>
      </w:r>
      <w:r>
        <w:tab/>
        <w:t>"nickname": "</w:t>
      </w:r>
      <w:r>
        <w:rPr>
          <w:rFonts w:hint="eastAsia"/>
        </w:rPr>
        <w:t>陈老师</w:t>
      </w:r>
      <w:r>
        <w:t>",</w:t>
      </w:r>
    </w:p>
    <w:p w:rsidR="00C55186" w:rsidRDefault="00C55186" w:rsidP="005D393C">
      <w:r>
        <w:t xml:space="preserve">            </w:t>
      </w:r>
      <w:r>
        <w:tab/>
        <w:t>"username": "cdf888",</w:t>
      </w:r>
    </w:p>
    <w:p w:rsidR="00C55186" w:rsidRDefault="00C55186" w:rsidP="005D393C">
      <w:r>
        <w:t xml:space="preserve">            </w:t>
      </w:r>
      <w:r>
        <w:tab/>
        <w:t>"isFocus": true</w:t>
      </w:r>
    </w:p>
    <w:p w:rsidR="00C55186" w:rsidRDefault="00C55186" w:rsidP="005D393C">
      <w:r>
        <w:t xml:space="preserve">        </w:t>
      </w:r>
      <w:r>
        <w:tab/>
        <w:t>},</w:t>
      </w:r>
    </w:p>
    <w:p w:rsidR="00C55186" w:rsidRDefault="00C55186" w:rsidP="005D393C">
      <w:r>
        <w:t xml:space="preserve">        </w:t>
      </w:r>
      <w:r>
        <w:tab/>
        <w:t>{</w:t>
      </w:r>
    </w:p>
    <w:p w:rsidR="00C55186" w:rsidRDefault="00C55186" w:rsidP="005D393C">
      <w:r>
        <w:t xml:space="preserve">            </w:t>
      </w:r>
      <w:r>
        <w:tab/>
        <w:t>"image": "xxx.jpg",</w:t>
      </w:r>
    </w:p>
    <w:p w:rsidR="00C55186" w:rsidRDefault="00C55186" w:rsidP="005D393C">
      <w:r>
        <w:t xml:space="preserve">            </w:t>
      </w:r>
      <w:r>
        <w:tab/>
        <w:t>"startDate": 1433229823000,</w:t>
      </w:r>
    </w:p>
    <w:p w:rsidR="00C55186" w:rsidRDefault="00C55186" w:rsidP="005D393C">
      <w:r>
        <w:t xml:space="preserve">            </w:t>
      </w:r>
      <w:r>
        <w:tab/>
        <w:t xml:space="preserve">"name": "C </w:t>
      </w:r>
      <w:r>
        <w:rPr>
          <w:rFonts w:hint="eastAsia"/>
        </w:rPr>
        <w:t>从</w:t>
      </w:r>
      <w:r>
        <w:t>0</w:t>
      </w:r>
      <w:r>
        <w:rPr>
          <w:rFonts w:hint="eastAsia"/>
        </w:rPr>
        <w:t>到精通课程</w:t>
      </w:r>
      <w:r>
        <w:t>",</w:t>
      </w:r>
    </w:p>
    <w:p w:rsidR="00C55186" w:rsidRDefault="00C55186" w:rsidP="005D393C">
      <w:r>
        <w:t xml:space="preserve">            </w:t>
      </w:r>
      <w:r>
        <w:tab/>
        <w:t>"money": 60,</w:t>
      </w:r>
    </w:p>
    <w:p w:rsidR="00C55186" w:rsidRDefault="00C55186" w:rsidP="005D393C">
      <w:r>
        <w:t xml:space="preserve">            </w:t>
      </w:r>
      <w:r>
        <w:tab/>
        <w:t>"nickname": "</w:t>
      </w:r>
      <w:r>
        <w:rPr>
          <w:rFonts w:hint="eastAsia"/>
        </w:rPr>
        <w:t>陈老师</w:t>
      </w:r>
      <w:r>
        <w:t>",</w:t>
      </w:r>
    </w:p>
    <w:p w:rsidR="00C55186" w:rsidRDefault="00C55186" w:rsidP="005D393C">
      <w:r>
        <w:t xml:space="preserve">            </w:t>
      </w:r>
      <w:r>
        <w:tab/>
        <w:t>"username": "cdf",</w:t>
      </w:r>
    </w:p>
    <w:p w:rsidR="00C55186" w:rsidRDefault="00C55186" w:rsidP="005D393C">
      <w:r>
        <w:t xml:space="preserve">            </w:t>
      </w:r>
      <w:r>
        <w:tab/>
        <w:t>"isFocus": true</w:t>
      </w:r>
    </w:p>
    <w:p w:rsidR="00C55186" w:rsidRDefault="00C55186" w:rsidP="002D1A15">
      <w:pPr>
        <w:ind w:firstLine="435"/>
      </w:pPr>
      <w:r>
        <w:tab/>
      </w:r>
      <w:r>
        <w:tab/>
      </w:r>
      <w:r>
        <w:tab/>
        <w:t>ss</w:t>
      </w:r>
      <w:r>
        <w:rPr>
          <w:color w:val="FF0000"/>
        </w:rPr>
        <w:t>timeLength</w:t>
      </w:r>
      <w:r>
        <w:rPr>
          <w:rFonts w:hint="eastAsia"/>
          <w:color w:val="FF0000"/>
        </w:rPr>
        <w:t>：课时时间</w:t>
      </w:r>
    </w:p>
    <w:p w:rsidR="00C55186" w:rsidRDefault="00C55186" w:rsidP="005D393C"/>
    <w:p w:rsidR="00C55186" w:rsidRDefault="00C55186" w:rsidP="005D393C">
      <w:r>
        <w:t xml:space="preserve">        </w:t>
      </w:r>
      <w:r>
        <w:tab/>
        <w:t>}</w:t>
      </w:r>
    </w:p>
    <w:p w:rsidR="00C55186" w:rsidRDefault="00C55186" w:rsidP="005D393C">
      <w:r>
        <w:t xml:space="preserve">    ]</w:t>
      </w:r>
    </w:p>
    <w:p w:rsidR="00C55186" w:rsidRDefault="00C55186" w:rsidP="005D393C">
      <w:r>
        <w:t>}</w:t>
      </w:r>
    </w:p>
    <w:p w:rsidR="00C55186" w:rsidRDefault="00C55186" w:rsidP="007A4052">
      <w:pPr>
        <w:pStyle w:val="Heading3"/>
      </w:pPr>
      <w:r>
        <w:rPr>
          <w:rFonts w:hint="eastAsia"/>
        </w:rPr>
        <w:t>取消关注老师</w:t>
      </w:r>
    </w:p>
    <w:p w:rsidR="00C55186" w:rsidRDefault="00C55186" w:rsidP="007A4052">
      <w:pPr>
        <w:rPr>
          <w:b/>
          <w:color w:val="339966"/>
        </w:rPr>
      </w:pPr>
      <w:r>
        <w:rPr>
          <w:rFonts w:hint="eastAsia"/>
          <w:b/>
          <w:color w:val="339966"/>
        </w:rPr>
        <w:t>注册请求</w:t>
      </w:r>
      <w:r>
        <w:rPr>
          <w:b/>
          <w:color w:val="339966"/>
        </w:rPr>
        <w:t>C</w:t>
      </w:r>
      <w:r>
        <w:rPr>
          <w:b/>
          <w:color w:val="339966"/>
          <w:szCs w:val="20"/>
        </w:rPr>
        <w:sym w:font="Wingdings" w:char="F0E0"/>
      </w:r>
      <w:r>
        <w:rPr>
          <w:b/>
          <w:color w:val="339966"/>
        </w:rPr>
        <w:t>S                   221</w:t>
      </w:r>
    </w:p>
    <w:p w:rsidR="00C55186" w:rsidRDefault="00C55186" w:rsidP="007A4052">
      <w:r>
        <w:t>{</w:t>
      </w:r>
    </w:p>
    <w:p w:rsidR="00C55186" w:rsidRDefault="00C55186" w:rsidP="002D1A15">
      <w:pPr>
        <w:ind w:leftChars="100" w:left="31680" w:firstLine="210"/>
      </w:pPr>
      <w:r>
        <w:t>type:221,</w:t>
      </w:r>
    </w:p>
    <w:p w:rsidR="00C55186" w:rsidRDefault="00C55186" w:rsidP="002D1A15">
      <w:pPr>
        <w:ind w:leftChars="100" w:left="31680" w:firstLine="210"/>
      </w:pPr>
      <w:r>
        <w:t>id:  //</w:t>
      </w:r>
      <w:r>
        <w:rPr>
          <w:rFonts w:hint="eastAsia"/>
        </w:rPr>
        <w:t>教师</w:t>
      </w:r>
      <w:r>
        <w:t>id</w:t>
      </w:r>
    </w:p>
    <w:p w:rsidR="00C55186" w:rsidRDefault="00C55186" w:rsidP="007A4052">
      <w:r>
        <w:t>}</w:t>
      </w:r>
    </w:p>
    <w:p w:rsidR="00C55186" w:rsidRDefault="00C55186" w:rsidP="007A4052">
      <w:pPr>
        <w:rPr>
          <w:b/>
          <w:color w:val="339966"/>
        </w:rPr>
      </w:pPr>
      <w:r>
        <w:rPr>
          <w:rFonts w:hint="eastAsia"/>
          <w:b/>
          <w:color w:val="339966"/>
        </w:rPr>
        <w:t>返回</w:t>
      </w:r>
      <w:r>
        <w:rPr>
          <w:b/>
          <w:color w:val="339966"/>
        </w:rPr>
        <w:t xml:space="preserve">                                 </w:t>
      </w:r>
    </w:p>
    <w:p w:rsidR="00C55186" w:rsidRDefault="00C55186" w:rsidP="007A4052">
      <w:r>
        <w:t>{</w:t>
      </w:r>
    </w:p>
    <w:p w:rsidR="00C55186" w:rsidRDefault="00C55186" w:rsidP="002D1A15">
      <w:pPr>
        <w:ind w:leftChars="100" w:left="31680" w:firstLine="210"/>
      </w:pPr>
      <w:r>
        <w:t>type:221,</w:t>
      </w:r>
    </w:p>
    <w:p w:rsidR="00C55186" w:rsidRDefault="00C55186" w:rsidP="002D1A15">
      <w:pPr>
        <w:ind w:leftChars="100" w:left="31680" w:firstLine="210"/>
      </w:pPr>
      <w:r>
        <w:t>id:  //</w:t>
      </w:r>
      <w:r>
        <w:rPr>
          <w:rFonts w:hint="eastAsia"/>
        </w:rPr>
        <w:t>教师</w:t>
      </w:r>
      <w:r>
        <w:t>id</w:t>
      </w:r>
    </w:p>
    <w:p w:rsidR="00C55186" w:rsidRDefault="00C55186" w:rsidP="007A4052">
      <w:r>
        <w:t>}</w:t>
      </w:r>
    </w:p>
    <w:p w:rsidR="00C55186" w:rsidRDefault="00C55186" w:rsidP="00D477AF">
      <w:pPr>
        <w:pStyle w:val="Heading3"/>
      </w:pPr>
      <w:r>
        <w:rPr>
          <w:rFonts w:hint="eastAsia"/>
        </w:rPr>
        <w:t>修改学生信息</w:t>
      </w:r>
    </w:p>
    <w:p w:rsidR="00C55186" w:rsidRDefault="00C55186" w:rsidP="004555E4">
      <w:pPr>
        <w:rPr>
          <w:b/>
          <w:color w:val="339966"/>
        </w:rPr>
      </w:pPr>
      <w:r>
        <w:rPr>
          <w:rFonts w:hint="eastAsia"/>
          <w:b/>
          <w:color w:val="339966"/>
        </w:rPr>
        <w:t>注册请求</w:t>
      </w:r>
      <w:r>
        <w:rPr>
          <w:b/>
          <w:color w:val="339966"/>
        </w:rPr>
        <w:t>C</w:t>
      </w:r>
      <w:r>
        <w:rPr>
          <w:b/>
          <w:color w:val="339966"/>
          <w:szCs w:val="20"/>
        </w:rPr>
        <w:sym w:font="Wingdings" w:char="F0E0"/>
      </w:r>
      <w:r>
        <w:rPr>
          <w:b/>
          <w:color w:val="339966"/>
        </w:rPr>
        <w:t>S                   223</w:t>
      </w:r>
    </w:p>
    <w:p w:rsidR="00C55186" w:rsidRDefault="00C55186" w:rsidP="004555E4">
      <w:r>
        <w:t>{</w:t>
      </w:r>
    </w:p>
    <w:p w:rsidR="00C55186" w:rsidRDefault="00C55186" w:rsidP="002D1A15">
      <w:pPr>
        <w:ind w:leftChars="100" w:left="31680" w:firstLine="210"/>
      </w:pPr>
      <w:r>
        <w:t>type:223,</w:t>
      </w:r>
      <w:r w:rsidRPr="004555E4">
        <w:t xml:space="preserve"> </w:t>
      </w:r>
    </w:p>
    <w:p w:rsidR="00C55186" w:rsidRDefault="00C55186" w:rsidP="002D1A15">
      <w:pPr>
        <w:ind w:leftChars="100" w:left="31680" w:firstLine="210"/>
      </w:pPr>
      <w:r>
        <w:t xml:space="preserve">id:  </w:t>
      </w:r>
      <w:r>
        <w:tab/>
      </w:r>
      <w:r>
        <w:tab/>
        <w:t>//</w:t>
      </w:r>
      <w:r>
        <w:rPr>
          <w:rFonts w:hint="eastAsia"/>
        </w:rPr>
        <w:t>学生</w:t>
      </w:r>
      <w:r>
        <w:t>id</w:t>
      </w:r>
    </w:p>
    <w:p w:rsidR="00C55186" w:rsidRDefault="00C55186" w:rsidP="002D1A15">
      <w:pPr>
        <w:ind w:leftChars="100" w:left="31680" w:firstLine="210"/>
      </w:pPr>
      <w:r>
        <w:t>tel:</w:t>
      </w:r>
      <w:r>
        <w:tab/>
      </w:r>
      <w:r>
        <w:tab/>
      </w:r>
      <w:r>
        <w:tab/>
        <w:t>//</w:t>
      </w:r>
      <w:r>
        <w:rPr>
          <w:rFonts w:hint="eastAsia"/>
        </w:rPr>
        <w:t>电话号码</w:t>
      </w:r>
    </w:p>
    <w:p w:rsidR="00C55186" w:rsidRDefault="00C55186" w:rsidP="002D1A15">
      <w:pPr>
        <w:ind w:leftChars="100" w:left="31680" w:firstLine="210"/>
      </w:pPr>
      <w:r>
        <w:t>address :</w:t>
      </w:r>
      <w:r>
        <w:tab/>
      </w:r>
      <w:r>
        <w:tab/>
        <w:t>//</w:t>
      </w:r>
      <w:r>
        <w:rPr>
          <w:rFonts w:hint="eastAsia"/>
        </w:rPr>
        <w:t>住址</w:t>
      </w:r>
    </w:p>
    <w:p w:rsidR="00C55186" w:rsidRDefault="00C55186" w:rsidP="002D1A15">
      <w:pPr>
        <w:ind w:leftChars="100" w:left="31680" w:firstLine="210"/>
      </w:pPr>
      <w:r>
        <w:t>avatar:</w:t>
      </w:r>
      <w:r>
        <w:tab/>
      </w:r>
      <w:r>
        <w:tab/>
        <w:t>//</w:t>
      </w:r>
      <w:r>
        <w:rPr>
          <w:rFonts w:hint="eastAsia"/>
        </w:rPr>
        <w:t>头像路径</w:t>
      </w:r>
    </w:p>
    <w:p w:rsidR="00C55186" w:rsidRDefault="00C55186" w:rsidP="002D1A15">
      <w:pPr>
        <w:ind w:leftChars="100" w:left="31680" w:firstLine="210"/>
      </w:pPr>
      <w:r>
        <w:t>email:</w:t>
      </w:r>
      <w:r>
        <w:tab/>
      </w:r>
      <w:r>
        <w:tab/>
        <w:t>//</w:t>
      </w:r>
      <w:r>
        <w:rPr>
          <w:rFonts w:hint="eastAsia"/>
        </w:rPr>
        <w:t>邮箱</w:t>
      </w:r>
    </w:p>
    <w:p w:rsidR="00C55186" w:rsidRDefault="00C55186" w:rsidP="002D1A15">
      <w:pPr>
        <w:ind w:leftChars="100" w:left="31680" w:firstLine="210"/>
      </w:pPr>
      <w:r>
        <w:t>nickname:</w:t>
      </w:r>
      <w:r>
        <w:tab/>
        <w:t>//</w:t>
      </w:r>
      <w:r>
        <w:rPr>
          <w:rFonts w:hint="eastAsia"/>
        </w:rPr>
        <w:t>昵称</w:t>
      </w:r>
    </w:p>
    <w:p w:rsidR="00C55186" w:rsidRDefault="00C55186" w:rsidP="002D1A15">
      <w:pPr>
        <w:ind w:leftChars="100" w:left="31680" w:firstLine="210"/>
      </w:pPr>
      <w:r>
        <w:t>remark:</w:t>
      </w:r>
      <w:r>
        <w:tab/>
      </w:r>
      <w:r>
        <w:tab/>
        <w:t>//</w:t>
      </w:r>
      <w:r>
        <w:rPr>
          <w:rFonts w:hint="eastAsia"/>
        </w:rPr>
        <w:t>备注</w:t>
      </w:r>
    </w:p>
    <w:p w:rsidR="00C55186" w:rsidRDefault="00C55186" w:rsidP="002D1A15">
      <w:pPr>
        <w:ind w:leftChars="100" w:left="31680" w:firstLine="210"/>
      </w:pPr>
      <w:r>
        <w:t>school:</w:t>
      </w:r>
      <w:r>
        <w:tab/>
      </w:r>
      <w:r>
        <w:tab/>
        <w:t>//</w:t>
      </w:r>
      <w:r>
        <w:rPr>
          <w:rFonts w:hint="eastAsia"/>
        </w:rPr>
        <w:t>学校</w:t>
      </w:r>
    </w:p>
    <w:p w:rsidR="00C55186" w:rsidRDefault="00C55186" w:rsidP="002D1A15">
      <w:pPr>
        <w:ind w:leftChars="100" w:left="31680" w:firstLine="210"/>
      </w:pPr>
      <w:r>
        <w:t>sex;</w:t>
      </w:r>
      <w:r>
        <w:tab/>
      </w:r>
      <w:r>
        <w:tab/>
      </w:r>
      <w:r>
        <w:tab/>
      </w:r>
      <w:r w:rsidRPr="004555E4">
        <w:t>//</w:t>
      </w:r>
      <w:r w:rsidRPr="004555E4">
        <w:rPr>
          <w:rFonts w:hint="eastAsia"/>
        </w:rPr>
        <w:t>性别</w:t>
      </w:r>
      <w:r w:rsidRPr="004555E4">
        <w:t xml:space="preserve"> 1</w:t>
      </w:r>
      <w:r w:rsidRPr="004555E4">
        <w:rPr>
          <w:rFonts w:hint="eastAsia"/>
        </w:rPr>
        <w:t>为男</w:t>
      </w:r>
      <w:r w:rsidRPr="004555E4">
        <w:t xml:space="preserve"> 0</w:t>
      </w:r>
      <w:r w:rsidRPr="004555E4">
        <w:rPr>
          <w:rFonts w:hint="eastAsia"/>
        </w:rPr>
        <w:t>为女</w:t>
      </w:r>
    </w:p>
    <w:p w:rsidR="00C55186" w:rsidRDefault="00C55186" w:rsidP="002D1A15">
      <w:pPr>
        <w:ind w:leftChars="100" w:left="31680" w:firstLine="210"/>
      </w:pPr>
      <w:r>
        <w:t>status:</w:t>
      </w:r>
      <w:r>
        <w:tab/>
      </w:r>
      <w:r>
        <w:tab/>
      </w:r>
      <w:r w:rsidRPr="004555E4">
        <w:t>//</w:t>
      </w:r>
      <w:r w:rsidRPr="004555E4">
        <w:rPr>
          <w:rFonts w:hint="eastAsia"/>
        </w:rPr>
        <w:t>用户状态</w:t>
      </w:r>
      <w:r w:rsidRPr="004555E4">
        <w:t xml:space="preserve"> 0</w:t>
      </w:r>
      <w:r w:rsidRPr="004555E4">
        <w:rPr>
          <w:rFonts w:hint="eastAsia"/>
        </w:rPr>
        <w:t>可用</w:t>
      </w:r>
      <w:r w:rsidRPr="004555E4">
        <w:t xml:space="preserve"> 1</w:t>
      </w:r>
      <w:r w:rsidRPr="004555E4">
        <w:rPr>
          <w:rFonts w:hint="eastAsia"/>
        </w:rPr>
        <w:t>不可用</w:t>
      </w:r>
    </w:p>
    <w:p w:rsidR="00C55186" w:rsidRDefault="00C55186" w:rsidP="002D1A15">
      <w:pPr>
        <w:ind w:leftChars="700" w:left="31680" w:firstLine="210"/>
      </w:pPr>
      <w:r>
        <w:t>//User</w:t>
      </w:r>
      <w:r>
        <w:rPr>
          <w:rFonts w:hint="eastAsia"/>
        </w:rPr>
        <w:t>类的属性都能改</w:t>
      </w:r>
      <w:r>
        <w:t>,</w:t>
      </w:r>
      <w:r w:rsidRPr="004E77AA">
        <w:t xml:space="preserve"> </w:t>
      </w:r>
      <w:r>
        <w:t>Json</w:t>
      </w:r>
      <w:r>
        <w:rPr>
          <w:rFonts w:hint="eastAsia"/>
        </w:rPr>
        <w:t>键名要按照属性的名字来取</w:t>
      </w:r>
    </w:p>
    <w:p w:rsidR="00C55186" w:rsidRDefault="00C55186" w:rsidP="002D1A15">
      <w:pPr>
        <w:ind w:leftChars="100" w:left="31680" w:firstLine="210"/>
      </w:pPr>
      <w:r>
        <w:t>}</w:t>
      </w:r>
    </w:p>
    <w:p w:rsidR="00C55186" w:rsidRDefault="00C55186" w:rsidP="004555E4">
      <w:pPr>
        <w:rPr>
          <w:b/>
          <w:color w:val="339966"/>
        </w:rPr>
      </w:pPr>
      <w:r>
        <w:rPr>
          <w:rFonts w:hint="eastAsia"/>
          <w:b/>
          <w:color w:val="339966"/>
        </w:rPr>
        <w:t>返回</w:t>
      </w:r>
      <w:r>
        <w:rPr>
          <w:b/>
          <w:color w:val="339966"/>
        </w:rPr>
        <w:t xml:space="preserve">                                 </w:t>
      </w:r>
    </w:p>
    <w:p w:rsidR="00C55186" w:rsidRDefault="00C55186" w:rsidP="004555E4">
      <w:r>
        <w:t>{</w:t>
      </w:r>
    </w:p>
    <w:p w:rsidR="00C55186" w:rsidRDefault="00C55186" w:rsidP="002D1A15">
      <w:pPr>
        <w:ind w:leftChars="100" w:left="31680" w:firstLine="210"/>
      </w:pPr>
      <w:r>
        <w:t>type:223,</w:t>
      </w:r>
    </w:p>
    <w:p w:rsidR="00C55186" w:rsidRDefault="00C55186" w:rsidP="002D1A15">
      <w:pPr>
        <w:ind w:leftChars="100" w:left="31680" w:firstLine="210"/>
      </w:pPr>
      <w:r>
        <w:t xml:space="preserve">id:  </w:t>
      </w:r>
      <w:r>
        <w:tab/>
      </w:r>
      <w:r>
        <w:tab/>
        <w:t>//</w:t>
      </w:r>
      <w:r>
        <w:rPr>
          <w:rFonts w:hint="eastAsia"/>
        </w:rPr>
        <w:t>学生</w:t>
      </w:r>
      <w:r>
        <w:t>id</w:t>
      </w:r>
    </w:p>
    <w:p w:rsidR="00C55186" w:rsidRDefault="00C55186" w:rsidP="002D1A15">
      <w:pPr>
        <w:ind w:leftChars="100" w:left="31680" w:firstLine="210"/>
      </w:pPr>
      <w:r>
        <w:t>tel:</w:t>
      </w:r>
      <w:r>
        <w:tab/>
      </w:r>
      <w:r>
        <w:tab/>
      </w:r>
      <w:r>
        <w:tab/>
        <w:t>//</w:t>
      </w:r>
      <w:r>
        <w:rPr>
          <w:rFonts w:hint="eastAsia"/>
        </w:rPr>
        <w:t>电话号码</w:t>
      </w:r>
    </w:p>
    <w:p w:rsidR="00C55186" w:rsidRDefault="00C55186" w:rsidP="002D1A15">
      <w:pPr>
        <w:ind w:leftChars="100" w:left="31680" w:firstLine="210"/>
      </w:pPr>
      <w:r>
        <w:t>address :</w:t>
      </w:r>
      <w:r>
        <w:tab/>
      </w:r>
      <w:r>
        <w:tab/>
        <w:t>//</w:t>
      </w:r>
      <w:r>
        <w:rPr>
          <w:rFonts w:hint="eastAsia"/>
        </w:rPr>
        <w:t>住址</w:t>
      </w:r>
    </w:p>
    <w:p w:rsidR="00C55186" w:rsidRDefault="00C55186" w:rsidP="002D1A15">
      <w:pPr>
        <w:ind w:leftChars="100" w:left="31680" w:firstLine="210"/>
      </w:pPr>
      <w:r>
        <w:t>avatar:</w:t>
      </w:r>
      <w:r>
        <w:tab/>
      </w:r>
      <w:r>
        <w:tab/>
        <w:t>//</w:t>
      </w:r>
      <w:r>
        <w:rPr>
          <w:rFonts w:hint="eastAsia"/>
        </w:rPr>
        <w:t>头像路径</w:t>
      </w:r>
    </w:p>
    <w:p w:rsidR="00C55186" w:rsidRDefault="00C55186" w:rsidP="002D1A15">
      <w:pPr>
        <w:ind w:leftChars="100" w:left="31680" w:firstLine="210"/>
      </w:pPr>
      <w:r>
        <w:t>email:</w:t>
      </w:r>
      <w:r>
        <w:tab/>
      </w:r>
      <w:r>
        <w:tab/>
        <w:t>//</w:t>
      </w:r>
      <w:r>
        <w:rPr>
          <w:rFonts w:hint="eastAsia"/>
        </w:rPr>
        <w:t>邮箱</w:t>
      </w:r>
    </w:p>
    <w:p w:rsidR="00C55186" w:rsidRDefault="00C55186" w:rsidP="002D1A15">
      <w:pPr>
        <w:ind w:leftChars="100" w:left="31680" w:firstLine="210"/>
      </w:pPr>
      <w:r>
        <w:t>nickname:</w:t>
      </w:r>
      <w:r>
        <w:tab/>
        <w:t>//</w:t>
      </w:r>
      <w:r>
        <w:rPr>
          <w:rFonts w:hint="eastAsia"/>
        </w:rPr>
        <w:t>昵称</w:t>
      </w:r>
    </w:p>
    <w:p w:rsidR="00C55186" w:rsidRDefault="00C55186" w:rsidP="002D1A15">
      <w:pPr>
        <w:ind w:leftChars="100" w:left="31680" w:firstLine="210"/>
      </w:pPr>
      <w:r>
        <w:t>remark:</w:t>
      </w:r>
      <w:r>
        <w:tab/>
      </w:r>
      <w:r>
        <w:tab/>
        <w:t>//</w:t>
      </w:r>
      <w:r>
        <w:rPr>
          <w:rFonts w:hint="eastAsia"/>
        </w:rPr>
        <w:t>备注</w:t>
      </w:r>
    </w:p>
    <w:p w:rsidR="00C55186" w:rsidRDefault="00C55186" w:rsidP="002D1A15">
      <w:pPr>
        <w:ind w:leftChars="100" w:left="31680" w:firstLine="210"/>
      </w:pPr>
      <w:r>
        <w:t>school:</w:t>
      </w:r>
      <w:r>
        <w:tab/>
      </w:r>
      <w:r>
        <w:tab/>
        <w:t>//</w:t>
      </w:r>
      <w:r>
        <w:rPr>
          <w:rFonts w:hint="eastAsia"/>
        </w:rPr>
        <w:t>学校</w:t>
      </w:r>
    </w:p>
    <w:p w:rsidR="00C55186" w:rsidRDefault="00C55186" w:rsidP="002D1A15">
      <w:pPr>
        <w:ind w:leftChars="100" w:left="31680" w:firstLine="210"/>
      </w:pPr>
      <w:r>
        <w:t>sex;</w:t>
      </w:r>
      <w:r>
        <w:tab/>
      </w:r>
      <w:r>
        <w:tab/>
      </w:r>
      <w:r>
        <w:tab/>
      </w:r>
      <w:r w:rsidRPr="004555E4">
        <w:t>//</w:t>
      </w:r>
      <w:r w:rsidRPr="004555E4">
        <w:rPr>
          <w:rFonts w:hint="eastAsia"/>
        </w:rPr>
        <w:t>性别</w:t>
      </w:r>
      <w:r w:rsidRPr="004555E4">
        <w:t xml:space="preserve"> 1</w:t>
      </w:r>
      <w:r w:rsidRPr="004555E4">
        <w:rPr>
          <w:rFonts w:hint="eastAsia"/>
        </w:rPr>
        <w:t>为男</w:t>
      </w:r>
      <w:r w:rsidRPr="004555E4">
        <w:t xml:space="preserve"> 0</w:t>
      </w:r>
      <w:r w:rsidRPr="004555E4">
        <w:rPr>
          <w:rFonts w:hint="eastAsia"/>
        </w:rPr>
        <w:t>为女</w:t>
      </w:r>
    </w:p>
    <w:p w:rsidR="00C55186" w:rsidRDefault="00C55186" w:rsidP="002D1A15">
      <w:pPr>
        <w:ind w:leftChars="100" w:left="31680" w:firstLine="210"/>
      </w:pPr>
      <w:r>
        <w:t>status:</w:t>
      </w:r>
      <w:r>
        <w:tab/>
      </w:r>
      <w:r>
        <w:tab/>
      </w:r>
      <w:r w:rsidRPr="004555E4">
        <w:t>//</w:t>
      </w:r>
      <w:r w:rsidRPr="004555E4">
        <w:rPr>
          <w:rFonts w:hint="eastAsia"/>
        </w:rPr>
        <w:t>用户状态</w:t>
      </w:r>
      <w:r w:rsidRPr="004555E4">
        <w:t xml:space="preserve"> 0</w:t>
      </w:r>
      <w:r w:rsidRPr="004555E4">
        <w:rPr>
          <w:rFonts w:hint="eastAsia"/>
        </w:rPr>
        <w:t>可用</w:t>
      </w:r>
      <w:r w:rsidRPr="004555E4">
        <w:t xml:space="preserve"> 1</w:t>
      </w:r>
      <w:r w:rsidRPr="004555E4">
        <w:rPr>
          <w:rFonts w:hint="eastAsia"/>
        </w:rPr>
        <w:t>不可用</w:t>
      </w:r>
    </w:p>
    <w:p w:rsidR="00C55186" w:rsidRDefault="00C55186" w:rsidP="004555E4">
      <w:r>
        <w:t>}</w:t>
      </w:r>
    </w:p>
    <w:p w:rsidR="00C55186" w:rsidRDefault="00C55186"/>
    <w:p w:rsidR="00C55186" w:rsidRDefault="00C55186" w:rsidP="004555E4">
      <w:pPr>
        <w:pStyle w:val="Heading3"/>
      </w:pPr>
      <w:r>
        <w:rPr>
          <w:rFonts w:hint="eastAsia"/>
        </w:rPr>
        <w:t>修改老师信息</w:t>
      </w:r>
    </w:p>
    <w:p w:rsidR="00C55186" w:rsidRDefault="00C55186" w:rsidP="004555E4">
      <w:pPr>
        <w:rPr>
          <w:b/>
          <w:color w:val="339966"/>
        </w:rPr>
      </w:pPr>
      <w:r>
        <w:rPr>
          <w:rFonts w:hint="eastAsia"/>
          <w:b/>
          <w:color w:val="339966"/>
        </w:rPr>
        <w:t>注册请求</w:t>
      </w:r>
      <w:r>
        <w:rPr>
          <w:b/>
          <w:color w:val="339966"/>
        </w:rPr>
        <w:t>C</w:t>
      </w:r>
      <w:r>
        <w:rPr>
          <w:b/>
          <w:color w:val="339966"/>
          <w:szCs w:val="20"/>
        </w:rPr>
        <w:sym w:font="Wingdings" w:char="F0E0"/>
      </w:r>
      <w:r>
        <w:rPr>
          <w:b/>
          <w:color w:val="339966"/>
        </w:rPr>
        <w:t>S                   224</w:t>
      </w:r>
    </w:p>
    <w:p w:rsidR="00C55186" w:rsidRDefault="00C55186" w:rsidP="004555E4">
      <w:r>
        <w:t>{</w:t>
      </w:r>
    </w:p>
    <w:p w:rsidR="00C55186" w:rsidRDefault="00C55186" w:rsidP="002D1A15">
      <w:pPr>
        <w:ind w:leftChars="100" w:left="31680" w:firstLine="210"/>
      </w:pPr>
      <w:r>
        <w:t>type:224,</w:t>
      </w:r>
      <w:r w:rsidRPr="004555E4">
        <w:t xml:space="preserve"> </w:t>
      </w:r>
    </w:p>
    <w:p w:rsidR="00C55186" w:rsidRDefault="00C55186" w:rsidP="002D1A15">
      <w:pPr>
        <w:ind w:leftChars="100" w:left="31680" w:firstLine="210"/>
      </w:pPr>
      <w:r>
        <w:t xml:space="preserve">id: </w:t>
      </w:r>
      <w:r>
        <w:tab/>
      </w:r>
      <w:r>
        <w:tab/>
      </w:r>
      <w:r>
        <w:tab/>
        <w:t>//</w:t>
      </w:r>
      <w:r>
        <w:rPr>
          <w:rFonts w:hint="eastAsia"/>
        </w:rPr>
        <w:t>老师</w:t>
      </w:r>
      <w:r>
        <w:t>id</w:t>
      </w:r>
    </w:p>
    <w:p w:rsidR="00C55186" w:rsidRDefault="00C55186" w:rsidP="002D1A15">
      <w:pPr>
        <w:ind w:leftChars="100" w:left="31680" w:firstLine="210"/>
      </w:pPr>
      <w:r>
        <w:t xml:space="preserve">id:  </w:t>
      </w:r>
      <w:r>
        <w:tab/>
      </w:r>
      <w:r>
        <w:tab/>
        <w:t>//</w:t>
      </w:r>
      <w:r>
        <w:rPr>
          <w:rFonts w:hint="eastAsia"/>
        </w:rPr>
        <w:t>学生</w:t>
      </w:r>
      <w:r>
        <w:t>id</w:t>
      </w:r>
    </w:p>
    <w:p w:rsidR="00C55186" w:rsidRDefault="00C55186" w:rsidP="002D1A15">
      <w:pPr>
        <w:ind w:leftChars="100" w:left="31680" w:firstLine="210"/>
      </w:pPr>
      <w:r>
        <w:t>tel:</w:t>
      </w:r>
      <w:r>
        <w:tab/>
      </w:r>
      <w:r>
        <w:tab/>
      </w:r>
      <w:r>
        <w:tab/>
        <w:t>//</w:t>
      </w:r>
      <w:r>
        <w:rPr>
          <w:rFonts w:hint="eastAsia"/>
        </w:rPr>
        <w:t>电话号码</w:t>
      </w:r>
    </w:p>
    <w:p w:rsidR="00C55186" w:rsidRDefault="00C55186" w:rsidP="002D1A15">
      <w:pPr>
        <w:ind w:leftChars="100" w:left="31680" w:firstLine="210"/>
      </w:pPr>
      <w:r>
        <w:t>address :</w:t>
      </w:r>
      <w:r>
        <w:tab/>
      </w:r>
      <w:r>
        <w:tab/>
        <w:t>//</w:t>
      </w:r>
      <w:r>
        <w:rPr>
          <w:rFonts w:hint="eastAsia"/>
        </w:rPr>
        <w:t>住址</w:t>
      </w:r>
    </w:p>
    <w:p w:rsidR="00C55186" w:rsidRDefault="00C55186" w:rsidP="002D1A15">
      <w:pPr>
        <w:ind w:leftChars="100" w:left="31680" w:firstLine="210"/>
      </w:pPr>
      <w:r>
        <w:t>avatar:</w:t>
      </w:r>
      <w:r>
        <w:tab/>
      </w:r>
      <w:r>
        <w:tab/>
        <w:t>//</w:t>
      </w:r>
      <w:r>
        <w:rPr>
          <w:rFonts w:hint="eastAsia"/>
        </w:rPr>
        <w:t>头像路径</w:t>
      </w:r>
    </w:p>
    <w:p w:rsidR="00C55186" w:rsidRDefault="00C55186" w:rsidP="002D1A15">
      <w:pPr>
        <w:ind w:leftChars="100" w:left="31680" w:firstLine="210"/>
      </w:pPr>
      <w:r>
        <w:t>email:</w:t>
      </w:r>
      <w:r>
        <w:tab/>
      </w:r>
      <w:r>
        <w:tab/>
        <w:t>//</w:t>
      </w:r>
      <w:r>
        <w:rPr>
          <w:rFonts w:hint="eastAsia"/>
        </w:rPr>
        <w:t>邮箱</w:t>
      </w:r>
    </w:p>
    <w:p w:rsidR="00C55186" w:rsidRDefault="00C55186" w:rsidP="002D1A15">
      <w:pPr>
        <w:ind w:leftChars="100" w:left="31680" w:firstLine="210"/>
      </w:pPr>
      <w:r>
        <w:t>nickname:</w:t>
      </w:r>
      <w:r>
        <w:tab/>
        <w:t>//</w:t>
      </w:r>
      <w:r>
        <w:rPr>
          <w:rFonts w:hint="eastAsia"/>
        </w:rPr>
        <w:t>昵称</w:t>
      </w:r>
    </w:p>
    <w:p w:rsidR="00C55186" w:rsidRDefault="00C55186" w:rsidP="002D1A15">
      <w:pPr>
        <w:ind w:leftChars="100" w:left="31680" w:firstLine="210"/>
      </w:pPr>
      <w:r>
        <w:t>remark:</w:t>
      </w:r>
      <w:r>
        <w:tab/>
      </w:r>
      <w:r>
        <w:tab/>
        <w:t>//</w:t>
      </w:r>
      <w:r>
        <w:rPr>
          <w:rFonts w:hint="eastAsia"/>
        </w:rPr>
        <w:t>备注</w:t>
      </w:r>
    </w:p>
    <w:p w:rsidR="00C55186" w:rsidRDefault="00C55186" w:rsidP="002D1A15">
      <w:pPr>
        <w:ind w:leftChars="100" w:left="31680" w:firstLine="210"/>
      </w:pPr>
      <w:r>
        <w:t>school:</w:t>
      </w:r>
      <w:r>
        <w:tab/>
      </w:r>
      <w:r>
        <w:tab/>
        <w:t>//</w:t>
      </w:r>
      <w:r>
        <w:rPr>
          <w:rFonts w:hint="eastAsia"/>
        </w:rPr>
        <w:t>学校</w:t>
      </w:r>
    </w:p>
    <w:p w:rsidR="00C55186" w:rsidRDefault="00C55186" w:rsidP="002D1A15">
      <w:pPr>
        <w:ind w:leftChars="100" w:left="31680" w:firstLine="210"/>
      </w:pPr>
      <w:r>
        <w:t>sex;</w:t>
      </w:r>
      <w:r>
        <w:tab/>
      </w:r>
      <w:r>
        <w:tab/>
      </w:r>
      <w:r>
        <w:tab/>
      </w:r>
      <w:r w:rsidRPr="004555E4">
        <w:t>//</w:t>
      </w:r>
      <w:r w:rsidRPr="004555E4">
        <w:rPr>
          <w:rFonts w:hint="eastAsia"/>
        </w:rPr>
        <w:t>性别</w:t>
      </w:r>
      <w:r w:rsidRPr="004555E4">
        <w:t xml:space="preserve"> 1</w:t>
      </w:r>
      <w:r w:rsidRPr="004555E4">
        <w:rPr>
          <w:rFonts w:hint="eastAsia"/>
        </w:rPr>
        <w:t>为男</w:t>
      </w:r>
      <w:r w:rsidRPr="004555E4">
        <w:t xml:space="preserve"> 0</w:t>
      </w:r>
      <w:r w:rsidRPr="004555E4">
        <w:rPr>
          <w:rFonts w:hint="eastAsia"/>
        </w:rPr>
        <w:t>为女</w:t>
      </w:r>
    </w:p>
    <w:p w:rsidR="00C55186" w:rsidRDefault="00C55186" w:rsidP="002D1A15">
      <w:pPr>
        <w:ind w:leftChars="100" w:left="31680" w:firstLine="210"/>
      </w:pPr>
      <w:r>
        <w:t>status:</w:t>
      </w:r>
      <w:r>
        <w:tab/>
      </w:r>
      <w:r>
        <w:tab/>
      </w:r>
      <w:r w:rsidRPr="004555E4">
        <w:t>//</w:t>
      </w:r>
      <w:r w:rsidRPr="004555E4">
        <w:rPr>
          <w:rFonts w:hint="eastAsia"/>
        </w:rPr>
        <w:t>用户状态</w:t>
      </w:r>
      <w:r w:rsidRPr="004555E4">
        <w:t xml:space="preserve"> 0</w:t>
      </w:r>
      <w:r w:rsidRPr="004555E4">
        <w:rPr>
          <w:rFonts w:hint="eastAsia"/>
        </w:rPr>
        <w:t>可用</w:t>
      </w:r>
      <w:r w:rsidRPr="004555E4">
        <w:t xml:space="preserve"> 1</w:t>
      </w:r>
      <w:r w:rsidRPr="004555E4">
        <w:rPr>
          <w:rFonts w:hint="eastAsia"/>
        </w:rPr>
        <w:t>不可用</w:t>
      </w:r>
    </w:p>
    <w:p w:rsidR="00C55186" w:rsidRDefault="00C55186" w:rsidP="002D1A15">
      <w:pPr>
        <w:ind w:leftChars="700" w:left="31680" w:firstLine="210"/>
      </w:pPr>
      <w:r>
        <w:t>//User</w:t>
      </w:r>
      <w:r>
        <w:rPr>
          <w:rFonts w:hint="eastAsia"/>
        </w:rPr>
        <w:t>类的属性都能改</w:t>
      </w:r>
      <w:r>
        <w:t>,</w:t>
      </w:r>
      <w:r w:rsidRPr="004E77AA">
        <w:t xml:space="preserve"> </w:t>
      </w:r>
      <w:r>
        <w:t>Json</w:t>
      </w:r>
      <w:r>
        <w:rPr>
          <w:rFonts w:hint="eastAsia"/>
        </w:rPr>
        <w:t>键名要按照属性的名字来取</w:t>
      </w:r>
    </w:p>
    <w:p w:rsidR="00C55186" w:rsidRDefault="00C55186" w:rsidP="002D1A15">
      <w:pPr>
        <w:ind w:leftChars="100" w:left="31680" w:firstLine="210"/>
      </w:pPr>
    </w:p>
    <w:p w:rsidR="00C55186" w:rsidRDefault="00C55186" w:rsidP="002D1A15">
      <w:pPr>
        <w:ind w:leftChars="100" w:left="31680" w:firstLine="210"/>
      </w:pPr>
      <w:r>
        <w:t>}</w:t>
      </w:r>
    </w:p>
    <w:p w:rsidR="00C55186" w:rsidRDefault="00C55186" w:rsidP="004555E4">
      <w:pPr>
        <w:rPr>
          <w:b/>
          <w:color w:val="339966"/>
        </w:rPr>
      </w:pPr>
      <w:r>
        <w:rPr>
          <w:rFonts w:hint="eastAsia"/>
          <w:b/>
          <w:color w:val="339966"/>
        </w:rPr>
        <w:t>返回</w:t>
      </w:r>
      <w:r>
        <w:rPr>
          <w:b/>
          <w:color w:val="339966"/>
        </w:rPr>
        <w:t xml:space="preserve">                                 </w:t>
      </w:r>
    </w:p>
    <w:p w:rsidR="00C55186" w:rsidRDefault="00C55186" w:rsidP="004555E4">
      <w:r>
        <w:t>{</w:t>
      </w:r>
    </w:p>
    <w:p w:rsidR="00C55186" w:rsidRDefault="00C55186" w:rsidP="002D1A15">
      <w:pPr>
        <w:ind w:leftChars="100" w:left="31680" w:firstLine="210"/>
      </w:pPr>
      <w:r>
        <w:t>type:224,</w:t>
      </w:r>
    </w:p>
    <w:p w:rsidR="00C55186" w:rsidRDefault="00C55186" w:rsidP="002D1A15">
      <w:pPr>
        <w:ind w:leftChars="100" w:left="31680" w:firstLine="210"/>
      </w:pPr>
      <w:r>
        <w:t xml:space="preserve">id: </w:t>
      </w:r>
      <w:r>
        <w:tab/>
      </w:r>
      <w:r>
        <w:tab/>
      </w:r>
      <w:r>
        <w:tab/>
        <w:t>//</w:t>
      </w:r>
      <w:r>
        <w:rPr>
          <w:rFonts w:hint="eastAsia"/>
        </w:rPr>
        <w:t>老师</w:t>
      </w:r>
      <w:r>
        <w:t>id</w:t>
      </w:r>
    </w:p>
    <w:p w:rsidR="00C55186" w:rsidRDefault="00C55186" w:rsidP="002D1A15">
      <w:pPr>
        <w:ind w:leftChars="100" w:left="31680" w:firstLine="210"/>
      </w:pPr>
      <w:r>
        <w:t xml:space="preserve">id:  </w:t>
      </w:r>
      <w:r>
        <w:tab/>
      </w:r>
      <w:r>
        <w:tab/>
        <w:t>//</w:t>
      </w:r>
      <w:r>
        <w:rPr>
          <w:rFonts w:hint="eastAsia"/>
        </w:rPr>
        <w:t>学生</w:t>
      </w:r>
      <w:r>
        <w:t>id</w:t>
      </w:r>
    </w:p>
    <w:p w:rsidR="00C55186" w:rsidRDefault="00C55186" w:rsidP="002D1A15">
      <w:pPr>
        <w:ind w:leftChars="100" w:left="31680" w:firstLine="210"/>
      </w:pPr>
      <w:r>
        <w:t>tel:</w:t>
      </w:r>
      <w:r>
        <w:tab/>
      </w:r>
      <w:r>
        <w:tab/>
      </w:r>
      <w:r>
        <w:tab/>
        <w:t>//</w:t>
      </w:r>
      <w:r>
        <w:rPr>
          <w:rFonts w:hint="eastAsia"/>
        </w:rPr>
        <w:t>电话号码</w:t>
      </w:r>
    </w:p>
    <w:p w:rsidR="00C55186" w:rsidRDefault="00C55186" w:rsidP="002D1A15">
      <w:pPr>
        <w:ind w:leftChars="100" w:left="31680" w:firstLine="210"/>
      </w:pPr>
      <w:r>
        <w:t>address :</w:t>
      </w:r>
      <w:r>
        <w:tab/>
      </w:r>
      <w:r>
        <w:tab/>
        <w:t>//</w:t>
      </w:r>
      <w:r>
        <w:rPr>
          <w:rFonts w:hint="eastAsia"/>
        </w:rPr>
        <w:t>住址</w:t>
      </w:r>
    </w:p>
    <w:p w:rsidR="00C55186" w:rsidRDefault="00C55186" w:rsidP="002D1A15">
      <w:pPr>
        <w:ind w:leftChars="100" w:left="31680" w:firstLine="210"/>
      </w:pPr>
      <w:r>
        <w:t>avatar:</w:t>
      </w:r>
      <w:r>
        <w:tab/>
      </w:r>
      <w:r>
        <w:tab/>
        <w:t>//</w:t>
      </w:r>
      <w:r>
        <w:rPr>
          <w:rFonts w:hint="eastAsia"/>
        </w:rPr>
        <w:t>头像路径</w:t>
      </w:r>
    </w:p>
    <w:p w:rsidR="00C55186" w:rsidRDefault="00C55186" w:rsidP="002D1A15">
      <w:pPr>
        <w:ind w:leftChars="100" w:left="31680" w:firstLine="210"/>
      </w:pPr>
      <w:r>
        <w:t>email:</w:t>
      </w:r>
      <w:r>
        <w:tab/>
      </w:r>
      <w:r>
        <w:tab/>
        <w:t>//</w:t>
      </w:r>
      <w:r>
        <w:rPr>
          <w:rFonts w:hint="eastAsia"/>
        </w:rPr>
        <w:t>邮箱</w:t>
      </w:r>
    </w:p>
    <w:p w:rsidR="00C55186" w:rsidRDefault="00C55186" w:rsidP="002D1A15">
      <w:pPr>
        <w:ind w:leftChars="100" w:left="31680" w:firstLine="210"/>
      </w:pPr>
      <w:r>
        <w:t>nickname:</w:t>
      </w:r>
      <w:r>
        <w:tab/>
        <w:t>//</w:t>
      </w:r>
      <w:r>
        <w:rPr>
          <w:rFonts w:hint="eastAsia"/>
        </w:rPr>
        <w:t>昵称</w:t>
      </w:r>
    </w:p>
    <w:p w:rsidR="00C55186" w:rsidRDefault="00C55186" w:rsidP="002D1A15">
      <w:pPr>
        <w:ind w:leftChars="100" w:left="31680" w:firstLine="210"/>
      </w:pPr>
      <w:r>
        <w:t>remark:</w:t>
      </w:r>
      <w:r>
        <w:tab/>
      </w:r>
      <w:r>
        <w:tab/>
        <w:t>//</w:t>
      </w:r>
      <w:r>
        <w:rPr>
          <w:rFonts w:hint="eastAsia"/>
        </w:rPr>
        <w:t>备注</w:t>
      </w:r>
    </w:p>
    <w:p w:rsidR="00C55186" w:rsidRDefault="00C55186" w:rsidP="002D1A15">
      <w:pPr>
        <w:ind w:leftChars="100" w:left="31680" w:firstLine="210"/>
      </w:pPr>
      <w:r>
        <w:t>school:</w:t>
      </w:r>
      <w:r>
        <w:tab/>
      </w:r>
      <w:r>
        <w:tab/>
        <w:t>//</w:t>
      </w:r>
      <w:r>
        <w:rPr>
          <w:rFonts w:hint="eastAsia"/>
        </w:rPr>
        <w:t>学校</w:t>
      </w:r>
    </w:p>
    <w:p w:rsidR="00C55186" w:rsidRDefault="00C55186" w:rsidP="002D1A15">
      <w:pPr>
        <w:ind w:leftChars="100" w:left="31680" w:firstLine="210"/>
      </w:pPr>
      <w:r>
        <w:t>sex;</w:t>
      </w:r>
      <w:r>
        <w:tab/>
      </w:r>
      <w:r>
        <w:tab/>
      </w:r>
      <w:r>
        <w:tab/>
      </w:r>
      <w:r w:rsidRPr="004555E4">
        <w:t>//</w:t>
      </w:r>
      <w:r w:rsidRPr="004555E4">
        <w:rPr>
          <w:rFonts w:hint="eastAsia"/>
        </w:rPr>
        <w:t>性别</w:t>
      </w:r>
      <w:r w:rsidRPr="004555E4">
        <w:t xml:space="preserve"> 1</w:t>
      </w:r>
      <w:r w:rsidRPr="004555E4">
        <w:rPr>
          <w:rFonts w:hint="eastAsia"/>
        </w:rPr>
        <w:t>为男</w:t>
      </w:r>
      <w:r w:rsidRPr="004555E4">
        <w:t xml:space="preserve"> 0</w:t>
      </w:r>
      <w:r w:rsidRPr="004555E4">
        <w:rPr>
          <w:rFonts w:hint="eastAsia"/>
        </w:rPr>
        <w:t>为女</w:t>
      </w:r>
    </w:p>
    <w:p w:rsidR="00C55186" w:rsidRDefault="00C55186" w:rsidP="002D1A15">
      <w:pPr>
        <w:ind w:leftChars="100" w:left="31680" w:firstLine="210"/>
      </w:pPr>
      <w:r>
        <w:t>status:</w:t>
      </w:r>
      <w:r>
        <w:tab/>
      </w:r>
      <w:r>
        <w:tab/>
      </w:r>
      <w:r w:rsidRPr="004555E4">
        <w:t>//</w:t>
      </w:r>
      <w:r w:rsidRPr="004555E4">
        <w:rPr>
          <w:rFonts w:hint="eastAsia"/>
        </w:rPr>
        <w:t>用户状态</w:t>
      </w:r>
      <w:r w:rsidRPr="004555E4">
        <w:t xml:space="preserve"> 0</w:t>
      </w:r>
      <w:r w:rsidRPr="004555E4">
        <w:rPr>
          <w:rFonts w:hint="eastAsia"/>
        </w:rPr>
        <w:t>可用</w:t>
      </w:r>
      <w:r w:rsidRPr="004555E4">
        <w:t xml:space="preserve"> 1</w:t>
      </w:r>
      <w:r w:rsidRPr="004555E4">
        <w:rPr>
          <w:rFonts w:hint="eastAsia"/>
        </w:rPr>
        <w:t>不可用</w:t>
      </w:r>
    </w:p>
    <w:p w:rsidR="00C55186" w:rsidRPr="004555E4" w:rsidRDefault="00C55186" w:rsidP="004555E4">
      <w:r>
        <w:t>}</w:t>
      </w:r>
    </w:p>
    <w:sectPr w:rsidR="00C55186" w:rsidRPr="004555E4" w:rsidSect="001B2E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53C3C"/>
    <w:rsid w:val="000016AD"/>
    <w:rsid w:val="001B2EDC"/>
    <w:rsid w:val="002D1A15"/>
    <w:rsid w:val="002E65D5"/>
    <w:rsid w:val="004555E4"/>
    <w:rsid w:val="004A1634"/>
    <w:rsid w:val="004E77AA"/>
    <w:rsid w:val="005D393C"/>
    <w:rsid w:val="005E1214"/>
    <w:rsid w:val="00613931"/>
    <w:rsid w:val="0068473C"/>
    <w:rsid w:val="006C4754"/>
    <w:rsid w:val="007A4052"/>
    <w:rsid w:val="007F2FB3"/>
    <w:rsid w:val="00874982"/>
    <w:rsid w:val="00953C3C"/>
    <w:rsid w:val="0096700D"/>
    <w:rsid w:val="009B5A59"/>
    <w:rsid w:val="00A44282"/>
    <w:rsid w:val="00A52358"/>
    <w:rsid w:val="00B120E6"/>
    <w:rsid w:val="00C06603"/>
    <w:rsid w:val="00C55186"/>
    <w:rsid w:val="00D13AE1"/>
    <w:rsid w:val="00D22BF5"/>
    <w:rsid w:val="00D477AF"/>
    <w:rsid w:val="00E426AB"/>
    <w:rsid w:val="00F61E62"/>
    <w:rsid w:val="00FD67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3C3C"/>
    <w:pPr>
      <w:widowControl w:val="0"/>
      <w:jc w:val="both"/>
    </w:pPr>
    <w:rPr>
      <w:rFonts w:ascii="Times New Roman" w:hAnsi="Times New Roman"/>
      <w:szCs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E426A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locked/>
    <w:rsid w:val="00E426AB"/>
    <w:rPr>
      <w:rFonts w:ascii="Times New Roman" w:eastAsia="宋体" w:hAnsi="Times New Roman" w:cs="Times New Roman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6982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82</TotalTime>
  <Pages>4</Pages>
  <Words>337</Words>
  <Characters>1922</Characters>
  <Application>Microsoft Office Outlook</Application>
  <DocSecurity>0</DocSecurity>
  <Lines>0</Lines>
  <Paragraphs>0</Paragraphs>
  <ScaleCrop>false</ScaleCrop>
  <Company>微软中国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island</cp:lastModifiedBy>
  <cp:revision>13</cp:revision>
  <dcterms:created xsi:type="dcterms:W3CDTF">2015-06-03T03:40:00Z</dcterms:created>
  <dcterms:modified xsi:type="dcterms:W3CDTF">2015-09-01T06:08:00Z</dcterms:modified>
</cp:coreProperties>
</file>